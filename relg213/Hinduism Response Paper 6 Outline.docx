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96669" w14:textId="77777777" w:rsidR="00FE36D6" w:rsidRDefault="0022213E">
      <w:pPr>
        <w:pStyle w:val="Heading1"/>
      </w:pPr>
      <w:r>
        <w:t>Hinduism Response Paper 6 Outline</w:t>
      </w:r>
    </w:p>
    <w:p w14:paraId="635A81AA" w14:textId="77777777" w:rsidR="00FE36D6" w:rsidRDefault="0022213E" w:rsidP="0022213E">
      <w:pPr>
        <w:pStyle w:val="ListBullet"/>
      </w:pPr>
      <w:r>
        <w:t>Introduction</w:t>
      </w:r>
    </w:p>
    <w:p w14:paraId="222D4774" w14:textId="77777777" w:rsidR="0022213E" w:rsidRDefault="0022213E" w:rsidP="0022213E">
      <w:pPr>
        <w:pStyle w:val="ListBullet"/>
        <w:numPr>
          <w:ilvl w:val="1"/>
          <w:numId w:val="3"/>
        </w:numPr>
      </w:pPr>
      <w:r>
        <w:t>People buy the CD as a celebration</w:t>
      </w:r>
    </w:p>
    <w:p w14:paraId="3E1AE7CF" w14:textId="77777777" w:rsidR="0022213E" w:rsidRDefault="0022213E" w:rsidP="0022213E">
      <w:pPr>
        <w:pStyle w:val="ListBullet"/>
        <w:numPr>
          <w:ilvl w:val="1"/>
          <w:numId w:val="3"/>
        </w:numPr>
      </w:pPr>
      <w:r>
        <w:t>Feel like they are a part of history</w:t>
      </w:r>
    </w:p>
    <w:p w14:paraId="293BD2A8" w14:textId="77777777" w:rsidR="0022213E" w:rsidRDefault="0022213E" w:rsidP="0022213E">
      <w:pPr>
        <w:pStyle w:val="ListBullet"/>
        <w:numPr>
          <w:ilvl w:val="1"/>
          <w:numId w:val="3"/>
        </w:numPr>
      </w:pPr>
      <w:r>
        <w:t>Both entertainment and historic</w:t>
      </w:r>
    </w:p>
    <w:p w14:paraId="770D446E" w14:textId="77777777" w:rsidR="0022213E" w:rsidRDefault="0022213E" w:rsidP="0022213E">
      <w:pPr>
        <w:pStyle w:val="ListBullet"/>
        <w:numPr>
          <w:ilvl w:val="1"/>
          <w:numId w:val="3"/>
        </w:numPr>
      </w:pPr>
      <w:r>
        <w:t>Built mosque over Ram temple</w:t>
      </w:r>
    </w:p>
    <w:p w14:paraId="53072227" w14:textId="77777777" w:rsidR="0022213E" w:rsidRDefault="0022213E" w:rsidP="0022213E">
      <w:pPr>
        <w:pStyle w:val="ListBullet"/>
        <w:numPr>
          <w:ilvl w:val="1"/>
          <w:numId w:val="3"/>
        </w:numPr>
      </w:pPr>
      <w:r>
        <w:t>“If you dropped a seed it wouldn’t reach the ground”</w:t>
      </w:r>
    </w:p>
    <w:p w14:paraId="53B6051D" w14:textId="77777777" w:rsidR="0022213E" w:rsidRDefault="0022213E" w:rsidP="0022213E">
      <w:pPr>
        <w:pStyle w:val="ListBullet"/>
        <w:numPr>
          <w:ilvl w:val="1"/>
          <w:numId w:val="3"/>
        </w:numPr>
      </w:pPr>
      <w:r>
        <w:t>“Babar should’ve built it on the side somewhere. Fine, you worship your God. But not over our heads!”</w:t>
      </w:r>
    </w:p>
    <w:p w14:paraId="08EF064D" w14:textId="77777777" w:rsidR="0022213E" w:rsidRDefault="0022213E" w:rsidP="0022213E">
      <w:pPr>
        <w:pStyle w:val="ListBullet"/>
        <w:numPr>
          <w:ilvl w:val="1"/>
          <w:numId w:val="3"/>
        </w:numPr>
      </w:pPr>
      <w:r>
        <w:t>“But the mayhem and riots that broke out, was that good?”</w:t>
      </w:r>
    </w:p>
    <w:p w14:paraId="54D16681" w14:textId="77777777" w:rsidR="0022213E" w:rsidRDefault="00500705" w:rsidP="0022213E">
      <w:pPr>
        <w:pStyle w:val="ListBullet"/>
        <w:numPr>
          <w:ilvl w:val="2"/>
          <w:numId w:val="3"/>
        </w:numPr>
      </w:pPr>
      <w:r>
        <w:t>“Aren’t there disputes between Shias and Sunnis? Between Catholics and Protestants?”</w:t>
      </w:r>
    </w:p>
    <w:p w14:paraId="005634FD" w14:textId="77777777" w:rsidR="00500705" w:rsidRDefault="00500705" w:rsidP="0022213E">
      <w:pPr>
        <w:pStyle w:val="ListBullet"/>
        <w:numPr>
          <w:ilvl w:val="2"/>
          <w:numId w:val="3"/>
        </w:numPr>
      </w:pPr>
      <w:r>
        <w:t>~ but is it a good thing?</w:t>
      </w:r>
    </w:p>
    <w:p w14:paraId="063B8463" w14:textId="77777777" w:rsidR="00500705" w:rsidRDefault="00500705" w:rsidP="0022213E">
      <w:pPr>
        <w:pStyle w:val="ListBullet"/>
        <w:numPr>
          <w:ilvl w:val="2"/>
          <w:numId w:val="3"/>
        </w:numPr>
      </w:pPr>
      <w:r>
        <w:t>“Sure! If a man fights for his rights, is that bad?”</w:t>
      </w:r>
    </w:p>
    <w:p w14:paraId="34527F77" w14:textId="77777777" w:rsidR="00500705" w:rsidRDefault="00500705" w:rsidP="0022213E">
      <w:pPr>
        <w:pStyle w:val="ListBullet"/>
        <w:numPr>
          <w:ilvl w:val="2"/>
          <w:numId w:val="3"/>
        </w:numPr>
      </w:pPr>
      <w:r>
        <w:t>~ “But Kabir Das says, ‘In each body, Ram resides’! Then why does he need this temple?”</w:t>
      </w:r>
    </w:p>
    <w:p w14:paraId="5BF0D49A" w14:textId="77777777" w:rsidR="00500705" w:rsidRDefault="00500705" w:rsidP="0022213E">
      <w:pPr>
        <w:pStyle w:val="ListBullet"/>
        <w:numPr>
          <w:ilvl w:val="2"/>
          <w:numId w:val="3"/>
        </w:numPr>
      </w:pPr>
      <w:r>
        <w:t>“But both sides should think like that.”</w:t>
      </w:r>
    </w:p>
    <w:p w14:paraId="4118FFD5" w14:textId="77777777" w:rsidR="00500705" w:rsidRDefault="00500705" w:rsidP="0022213E">
      <w:pPr>
        <w:pStyle w:val="ListBullet"/>
        <w:numPr>
          <w:ilvl w:val="2"/>
          <w:numId w:val="3"/>
        </w:numPr>
      </w:pPr>
      <w:r>
        <w:t>“Why only Ram? Isn’t Allah residing in each body too?”</w:t>
      </w:r>
    </w:p>
    <w:p w14:paraId="771B757A" w14:textId="77777777" w:rsidR="00500705" w:rsidRDefault="00500705" w:rsidP="0022213E">
      <w:pPr>
        <w:pStyle w:val="ListBullet"/>
        <w:numPr>
          <w:ilvl w:val="2"/>
          <w:numId w:val="3"/>
        </w:numPr>
      </w:pPr>
      <w:r>
        <w:t>“At the bottom of it – it’s just a clash of egos!... That’s what it is.”</w:t>
      </w:r>
    </w:p>
    <w:p w14:paraId="7376C71F" w14:textId="77777777" w:rsidR="00500705" w:rsidRDefault="00500705" w:rsidP="0022213E">
      <w:pPr>
        <w:pStyle w:val="ListBullet"/>
        <w:numPr>
          <w:ilvl w:val="2"/>
          <w:numId w:val="3"/>
        </w:numPr>
      </w:pPr>
      <w:r>
        <w:t>“They’re attackers! Robbers. They cam to this country, tried to destroy our culture!”</w:t>
      </w:r>
    </w:p>
    <w:p w14:paraId="2EC1EF91" w14:textId="77777777" w:rsidR="00500705" w:rsidRDefault="00500705" w:rsidP="0022213E">
      <w:pPr>
        <w:pStyle w:val="ListBullet"/>
        <w:numPr>
          <w:ilvl w:val="2"/>
          <w:numId w:val="3"/>
        </w:numPr>
      </w:pPr>
      <w:r>
        <w:t>“Why build a house on top of ours? … This is their aggression. Their attacking tendency.”</w:t>
      </w:r>
    </w:p>
    <w:p w14:paraId="61105887" w14:textId="77777777" w:rsidR="00500705" w:rsidRDefault="00500705" w:rsidP="0022213E">
      <w:pPr>
        <w:pStyle w:val="ListBullet"/>
        <w:numPr>
          <w:ilvl w:val="2"/>
          <w:numId w:val="3"/>
        </w:numPr>
      </w:pPr>
      <w:r>
        <w:t>~ “But why dig up old graves. Let bygones be bygones.”</w:t>
      </w:r>
    </w:p>
    <w:p w14:paraId="4B211E7D" w14:textId="77777777" w:rsidR="00500705" w:rsidRDefault="00500705" w:rsidP="0022213E">
      <w:pPr>
        <w:pStyle w:val="ListBullet"/>
        <w:numPr>
          <w:ilvl w:val="2"/>
          <w:numId w:val="3"/>
        </w:numPr>
      </w:pPr>
      <w:r>
        <w:lastRenderedPageBreak/>
        <w:t>“These things are not forgotten! We’re fighting since 1529 when it was build!”</w:t>
      </w:r>
    </w:p>
    <w:p w14:paraId="509B8D62" w14:textId="77777777" w:rsidR="00500705" w:rsidRDefault="00500705" w:rsidP="0022213E">
      <w:pPr>
        <w:pStyle w:val="ListBullet"/>
        <w:numPr>
          <w:ilvl w:val="2"/>
          <w:numId w:val="3"/>
        </w:numPr>
      </w:pPr>
      <w:r>
        <w:t>~ “So is it our ego that doesn’t let us forget?”</w:t>
      </w:r>
    </w:p>
    <w:p w14:paraId="7A8BB89F" w14:textId="77777777" w:rsidR="00500705" w:rsidRDefault="00500705" w:rsidP="0022213E">
      <w:pPr>
        <w:pStyle w:val="ListBullet"/>
        <w:numPr>
          <w:ilvl w:val="2"/>
          <w:numId w:val="3"/>
        </w:numPr>
      </w:pPr>
      <w:r>
        <w:t>“Yes. Why forget? Why forget our faith?”</w:t>
      </w:r>
    </w:p>
    <w:p w14:paraId="5D36ABAA" w14:textId="77777777" w:rsidR="00500705" w:rsidRDefault="00500705" w:rsidP="0022213E">
      <w:pPr>
        <w:pStyle w:val="ListBullet"/>
        <w:numPr>
          <w:ilvl w:val="2"/>
          <w:numId w:val="3"/>
        </w:numPr>
      </w:pPr>
      <w:r>
        <w:t>~ “Is this faith or is this ego?”</w:t>
      </w:r>
    </w:p>
    <w:p w14:paraId="156474FF" w14:textId="77777777" w:rsidR="00500705" w:rsidRDefault="00500705" w:rsidP="0022213E">
      <w:pPr>
        <w:pStyle w:val="ListBullet"/>
        <w:numPr>
          <w:ilvl w:val="2"/>
          <w:numId w:val="3"/>
        </w:numPr>
      </w:pPr>
      <w:r>
        <w:t>“Its faith! It’s their ego! And our faith!”</w:t>
      </w:r>
    </w:p>
    <w:p w14:paraId="49E9251D" w14:textId="77777777" w:rsidR="00581822" w:rsidRDefault="00500705" w:rsidP="00581822">
      <w:pPr>
        <w:pStyle w:val="ListBullet"/>
        <w:numPr>
          <w:ilvl w:val="2"/>
          <w:numId w:val="3"/>
        </w:numPr>
      </w:pPr>
      <w:r>
        <w:t>“We’ll get it back at any cost. Country can go to hell! We’ll get it back by lay or by force!”</w:t>
      </w:r>
    </w:p>
    <w:p w14:paraId="1041B882" w14:textId="77777777" w:rsidR="00581822" w:rsidRDefault="00581822" w:rsidP="00581822">
      <w:pPr>
        <w:pStyle w:val="ListBullet"/>
      </w:pPr>
      <w:r>
        <w:t>Fariduddin Ayaz</w:t>
      </w:r>
    </w:p>
    <w:p w14:paraId="44500714" w14:textId="77777777" w:rsidR="00581822" w:rsidRDefault="00581822" w:rsidP="00581822">
      <w:pPr>
        <w:pStyle w:val="ListBullet"/>
        <w:numPr>
          <w:ilvl w:val="1"/>
          <w:numId w:val="3"/>
        </w:numPr>
      </w:pPr>
      <w:r>
        <w:t>Qawwal singer, Karachi</w:t>
      </w:r>
    </w:p>
    <w:p w14:paraId="4D2C586A" w14:textId="77777777" w:rsidR="00581822" w:rsidRDefault="00581822" w:rsidP="00581822">
      <w:pPr>
        <w:pStyle w:val="ListBullet"/>
        <w:numPr>
          <w:ilvl w:val="1"/>
          <w:numId w:val="3"/>
        </w:numPr>
      </w:pPr>
      <w:r>
        <w:t>“My Kabir, who is very near to me, here he is! My father. He stuffed me with this wisdom, music and other things”</w:t>
      </w:r>
    </w:p>
    <w:p w14:paraId="2A5EDBA8" w14:textId="2B97376C" w:rsidR="004F308F" w:rsidRDefault="004F308F" w:rsidP="00581822">
      <w:pPr>
        <w:pStyle w:val="ListBullet"/>
        <w:numPr>
          <w:ilvl w:val="1"/>
          <w:numId w:val="3"/>
        </w:numPr>
      </w:pPr>
      <w:r>
        <w:t>“Do you know the name of Kabir is ‘waalid’?”</w:t>
      </w:r>
    </w:p>
    <w:p w14:paraId="3783B602" w14:textId="7E4A17E2" w:rsidR="009F40C7" w:rsidRDefault="004F308F" w:rsidP="00581822">
      <w:pPr>
        <w:pStyle w:val="ListBullet"/>
        <w:numPr>
          <w:ilvl w:val="1"/>
          <w:numId w:val="3"/>
        </w:numPr>
      </w:pPr>
      <w:r>
        <w:t>“I have read Kabir in great depth. Not only read him, but I have met Kabir, I’ve seen Kabir, I know Kabir</w:t>
      </w:r>
      <w:r w:rsidR="009F40C7">
        <w:t xml:space="preserve">, where he’s found, what he’s like. I know that secret. Kabir is my subject, he is my topic. I’m not willing to bargain anyone on Kabir. I won’t compromise on Kabir.” </w:t>
      </w:r>
    </w:p>
    <w:p w14:paraId="43C5D38E" w14:textId="0BBBA41C" w:rsidR="004F308F" w:rsidRDefault="009F40C7" w:rsidP="00581822">
      <w:pPr>
        <w:pStyle w:val="ListBullet"/>
        <w:numPr>
          <w:ilvl w:val="1"/>
          <w:numId w:val="3"/>
        </w:numPr>
      </w:pPr>
      <w:r>
        <w:t>“I believe Kabir is mine. And so far, I’ve not shared him with anyone</w:t>
      </w:r>
      <w:r w:rsidR="004F308F">
        <w:t>”</w:t>
      </w:r>
    </w:p>
    <w:p w14:paraId="38938842" w14:textId="4E458E1F" w:rsidR="009F40C7" w:rsidRDefault="009F40C7" w:rsidP="00581822">
      <w:pPr>
        <w:pStyle w:val="ListBullet"/>
        <w:numPr>
          <w:ilvl w:val="1"/>
          <w:numId w:val="3"/>
        </w:numPr>
      </w:pPr>
      <w:r>
        <w:t>~~~ “without my guru whose praise shall I sing?”</w:t>
      </w:r>
    </w:p>
    <w:p w14:paraId="5D6A0B35" w14:textId="12073BEE" w:rsidR="009F40C7" w:rsidRDefault="009F40C7" w:rsidP="00581822">
      <w:pPr>
        <w:pStyle w:val="ListBullet"/>
        <w:numPr>
          <w:ilvl w:val="1"/>
          <w:numId w:val="3"/>
        </w:numPr>
      </w:pPr>
      <w:r>
        <w:t>In order to understand Karbir “First consider Kabir a human being, then you might reach him</w:t>
      </w:r>
      <w:r w:rsidR="00666904">
        <w:t>…if you treat Kabir as a supernatural thing you’ll never attain him. Never!</w:t>
      </w:r>
      <w:r>
        <w:t>”</w:t>
      </w:r>
    </w:p>
    <w:p w14:paraId="3A92C4B2" w14:textId="4F7B0427" w:rsidR="00666904" w:rsidRDefault="00666904" w:rsidP="00581822">
      <w:pPr>
        <w:pStyle w:val="ListBullet"/>
        <w:numPr>
          <w:ilvl w:val="1"/>
          <w:numId w:val="3"/>
        </w:numPr>
      </w:pPr>
      <w:r>
        <w:t>~ “Yu sing the verse of other Sufi poets too. Do you find Kabir’s voice distinct of the same?”</w:t>
      </w:r>
    </w:p>
    <w:p w14:paraId="627105B6" w14:textId="21C19E79" w:rsidR="00EA67BC" w:rsidRDefault="00EA67BC" w:rsidP="00EA67BC">
      <w:pPr>
        <w:pStyle w:val="ListBullet"/>
        <w:numPr>
          <w:ilvl w:val="2"/>
          <w:numId w:val="3"/>
        </w:numPr>
      </w:pPr>
      <w:r>
        <w:t xml:space="preserve">“Nothing is different! Guru Nanak, Ghulam Farid, Bulle Shah, Sultan Bahu, they’re all member of one family! Their ways of expression may have been distinct. Kabir is like a </w:t>
      </w:r>
      <w:r>
        <w:lastRenderedPageBreak/>
        <w:t>naked sword! Kabir made no compromise. What he saw, he said. The truth that he saw, he said…the others have made a few compromises.</w:t>
      </w:r>
      <w:r w:rsidR="00B63113">
        <w:t xml:space="preserve"> Some talked of mosques, tried to save their sanctity…Kabir tore everything down!</w:t>
      </w:r>
      <w:r>
        <w:t>”</w:t>
      </w:r>
    </w:p>
    <w:p w14:paraId="1BE95596" w14:textId="0FE17271" w:rsidR="00B63113" w:rsidRDefault="00B63113" w:rsidP="00B63113">
      <w:pPr>
        <w:pStyle w:val="ListBullet"/>
        <w:numPr>
          <w:ilvl w:val="1"/>
          <w:numId w:val="3"/>
        </w:numPr>
      </w:pPr>
      <w:r>
        <w:t>describes painting he made “Symbol Quake” which featured a dilapidated mosque and overturned Hindu symbols (Krishna on the ground) with Kabir standing above all with a stick in hand</w:t>
      </w:r>
    </w:p>
    <w:p w14:paraId="7CB83782" w14:textId="6B9BE906" w:rsidR="007424EC" w:rsidRDefault="007424EC" w:rsidP="00B63113">
      <w:pPr>
        <w:pStyle w:val="ListBullet"/>
        <w:numPr>
          <w:ilvl w:val="1"/>
          <w:numId w:val="3"/>
        </w:numPr>
      </w:pPr>
      <w:r>
        <w:t>“There is a fable about flies and moths. The flies made a claim to the King of Moths, ‘We too ha</w:t>
      </w:r>
      <w:r w:rsidR="00146B72">
        <w:t>v</w:t>
      </w:r>
      <w:bookmarkStart w:id="0" w:name="_GoBack"/>
      <w:bookmarkEnd w:id="0"/>
      <w:r>
        <w:t>e wings, we fly, we’re just like you. Give us the status of a moth.’ So the Shah of the moths said, ‘Okay, go search for the light. The job of a moth is to search for light.’ The flies took off. In 15 minutes they surveyed the area and came back. They reported a light here, lamp there, fire here, pyre there. They buzzed around and settled. The flies asked the King to announce the decision. ‘What decision?’ ‘When you moths return, we’ll know if they won or we’, the flies said. The king said, ‘my poor lads, the decision is already made!’ The flies said, ‘what?’ The king said, ‘you idiots, those who’ve found the light why do they need to come back?’ The one who finds the light surrenders to it! Becomes one with it! But those in search of success, came back. Those who wanted a certificate! Just now you’re doing the job of earning a certificate!”</w:t>
      </w:r>
    </w:p>
    <w:sectPr w:rsidR="007424EC">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145D2" w14:textId="77777777" w:rsidR="00520893" w:rsidRDefault="00520893">
      <w:r>
        <w:separator/>
      </w:r>
    </w:p>
    <w:p w14:paraId="39507A82" w14:textId="77777777" w:rsidR="00520893" w:rsidRDefault="00520893"/>
  </w:endnote>
  <w:endnote w:type="continuationSeparator" w:id="0">
    <w:p w14:paraId="2F94AC8B" w14:textId="77777777" w:rsidR="00520893" w:rsidRDefault="00520893">
      <w:r>
        <w:continuationSeparator/>
      </w:r>
    </w:p>
    <w:p w14:paraId="75AC1C65" w14:textId="77777777" w:rsidR="00520893" w:rsidRDefault="005208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EFBFEA1" w14:textId="77777777" w:rsidR="00FE36D6" w:rsidRDefault="00520893">
        <w:pPr>
          <w:pStyle w:val="Footer"/>
        </w:pPr>
        <w:r>
          <w:fldChar w:fldCharType="begin"/>
        </w:r>
        <w:r>
          <w:instrText xml:space="preserve"> PAGE   \* MERGEFORMAT </w:instrText>
        </w:r>
        <w:r>
          <w:fldChar w:fldCharType="separate"/>
        </w:r>
        <w:r w:rsidR="00146B72">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C92D8" w14:textId="77777777" w:rsidR="00520893" w:rsidRDefault="00520893">
      <w:r>
        <w:separator/>
      </w:r>
    </w:p>
    <w:p w14:paraId="22CA2756" w14:textId="77777777" w:rsidR="00520893" w:rsidRDefault="00520893"/>
  </w:footnote>
  <w:footnote w:type="continuationSeparator" w:id="0">
    <w:p w14:paraId="6A830743" w14:textId="77777777" w:rsidR="00520893" w:rsidRDefault="00520893">
      <w:r>
        <w:continuationSeparator/>
      </w:r>
    </w:p>
    <w:p w14:paraId="3FBA7626" w14:textId="77777777" w:rsidR="00520893" w:rsidRDefault="0052089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13E"/>
    <w:rsid w:val="00146B72"/>
    <w:rsid w:val="0022213E"/>
    <w:rsid w:val="004F308F"/>
    <w:rsid w:val="00500705"/>
    <w:rsid w:val="00520893"/>
    <w:rsid w:val="00581822"/>
    <w:rsid w:val="00666904"/>
    <w:rsid w:val="007424EC"/>
    <w:rsid w:val="009F40C7"/>
    <w:rsid w:val="00B63113"/>
    <w:rsid w:val="00EA67BC"/>
    <w:rsid w:val="00FE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266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lvinabrokwa/Library/Containers/com.microsoft.Word/Data/Library/Caches/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43"/>
    <w:rsid w:val="00C9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8D94A6963E9C46AA70762B4C5DDA70">
    <w:name w:val="8C8D94A6963E9C46AA70762B4C5DDA70"/>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4BA1C293557B654EA66AD073AB78FB4B">
    <w:name w:val="4BA1C293557B654EA66AD073AB78F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40</TotalTime>
  <Pages>3</Pages>
  <Words>709</Words>
  <Characters>3052</Characters>
  <Application>Microsoft Macintosh Word</Application>
  <DocSecurity>0</DocSecurity>
  <Lines>80</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4</cp:revision>
  <dcterms:created xsi:type="dcterms:W3CDTF">2016-04-23T17:36:00Z</dcterms:created>
  <dcterms:modified xsi:type="dcterms:W3CDTF">2016-04-23T21:11:00Z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